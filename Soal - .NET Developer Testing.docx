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9B559" w14:textId="77777777" w:rsidR="00105919" w:rsidRDefault="00181C91" w:rsidP="00283319">
      <w:pPr>
        <w:pStyle w:val="Date"/>
        <w:jc w:val="right"/>
      </w:pPr>
      <w:r>
        <w:t>23 December 2021</w:t>
      </w:r>
    </w:p>
    <w:p w14:paraId="498F003B" w14:textId="77777777" w:rsidR="00105919" w:rsidRDefault="00EF7A53">
      <w:pPr>
        <w:pStyle w:val="Title"/>
      </w:pPr>
      <w:r>
        <w:t>Testing .net developer</w:t>
      </w:r>
    </w:p>
    <w:p w14:paraId="0E08BCAA" w14:textId="77777777" w:rsidR="00105919" w:rsidRDefault="006B2803">
      <w:pPr>
        <w:pStyle w:val="Heading1"/>
      </w:pPr>
      <w:r>
        <w:t>Parking system</w:t>
      </w:r>
    </w:p>
    <w:p w14:paraId="60C9FD93" w14:textId="517032D0" w:rsidR="00283319" w:rsidRDefault="00283319" w:rsidP="00283319">
      <w:proofErr w:type="spellStart"/>
      <w:r>
        <w:t>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menggunakan .net 5 </w:t>
      </w:r>
      <w:proofErr w:type="spellStart"/>
      <w:r>
        <w:t>tanpa</w:t>
      </w:r>
      <w:proofErr w:type="spellEnd"/>
      <w:r>
        <w:t xml:space="preserve"> menggunakan </w:t>
      </w:r>
      <w:proofErr w:type="spellStart"/>
      <w:r>
        <w:t>ui</w:t>
      </w:r>
      <w:proofErr w:type="spellEnd"/>
      <w:r>
        <w:t xml:space="preserve">, cukup </w:t>
      </w:r>
      <w:proofErr w:type="spellStart"/>
      <w:r w:rsidR="007F7F62">
        <w:t>men</w:t>
      </w:r>
      <w:r>
        <w:t>gunakan</w:t>
      </w:r>
      <w:proofErr w:type="spellEnd"/>
      <w:r>
        <w:t xml:space="preserve"> console. Dengan menggunakan </w:t>
      </w:r>
      <w:proofErr w:type="spellStart"/>
      <w:r>
        <w:t>sistem</w:t>
      </w:r>
      <w:proofErr w:type="spellEnd"/>
      <w:r>
        <w:t xml:space="preserve"> lot, </w:t>
      </w:r>
      <w:proofErr w:type="spellStart"/>
      <w:r>
        <w:t>tiap</w:t>
      </w:r>
      <w:proofErr w:type="spellEnd"/>
      <w:r>
        <w:t xml:space="preserve"> lot bisa </w:t>
      </w:r>
      <w:proofErr w:type="spellStart"/>
      <w:r>
        <w:t>muat</w:t>
      </w:r>
      <w:proofErr w:type="spellEnd"/>
      <w:r>
        <w:t xml:space="preserve"> 1 </w:t>
      </w:r>
      <w:proofErr w:type="spellStart"/>
      <w:r>
        <w:t>mobil</w:t>
      </w:r>
      <w:proofErr w:type="spellEnd"/>
      <w:r>
        <w:t xml:space="preserve"> dan 1 motor, </w:t>
      </w:r>
      <w:proofErr w:type="spellStart"/>
      <w:r>
        <w:t>tiap</w:t>
      </w:r>
      <w:proofErr w:type="spellEnd"/>
      <w:r>
        <w:t xml:space="preserve"> orang mendapatkan quota 1 lot.</w:t>
      </w:r>
      <w:r w:rsidR="001D5B46">
        <w:t xml:space="preserve"> Terdapat </w:t>
      </w:r>
      <w:proofErr w:type="spellStart"/>
      <w:r w:rsidR="001D5B46">
        <w:t>jumlah</w:t>
      </w:r>
      <w:proofErr w:type="spellEnd"/>
      <w:r w:rsidR="001D5B46">
        <w:t xml:space="preserve"> total lot </w:t>
      </w:r>
      <w:proofErr w:type="spellStart"/>
      <w:r w:rsidR="001D5B46">
        <w:t>tertentu</w:t>
      </w:r>
      <w:proofErr w:type="spellEnd"/>
      <w:r w:rsidR="001D5B46">
        <w:t xml:space="preserve"> di setiap </w:t>
      </w:r>
      <w:proofErr w:type="spellStart"/>
      <w:r w:rsidR="001D5B46">
        <w:t>tempatnya</w:t>
      </w:r>
      <w:proofErr w:type="spellEnd"/>
      <w:r w:rsidR="001D5B46">
        <w:t>.</w:t>
      </w:r>
    </w:p>
    <w:p w14:paraId="1632A632" w14:textId="77777777" w:rsidR="001D5B46" w:rsidRDefault="001D5B46" w:rsidP="00320B39">
      <w:pPr>
        <w:pStyle w:val="Heading2"/>
        <w:numPr>
          <w:ilvl w:val="0"/>
          <w:numId w:val="0"/>
        </w:numPr>
        <w:ind w:left="360"/>
      </w:pPr>
    </w:p>
    <w:p w14:paraId="000B1BC3" w14:textId="335670D0" w:rsidR="00105919" w:rsidRDefault="00283319" w:rsidP="00320B39">
      <w:pPr>
        <w:pStyle w:val="Heading2"/>
        <w:numPr>
          <w:ilvl w:val="0"/>
          <w:numId w:val="0"/>
        </w:numPr>
        <w:ind w:left="360"/>
      </w:pPr>
      <w:r>
        <w:t>Check-In</w:t>
      </w:r>
    </w:p>
    <w:p w14:paraId="0AB4E825" w14:textId="3E99DD2F" w:rsidR="007F7F62" w:rsidRDefault="007F7F62" w:rsidP="007F7F62">
      <w:pPr>
        <w:pStyle w:val="Heading3"/>
        <w:numPr>
          <w:ilvl w:val="2"/>
          <w:numId w:val="2"/>
        </w:numPr>
      </w:pPr>
      <w:r>
        <w:t xml:space="preserve">Semua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menggunakan lot yang tersedia</w:t>
      </w:r>
    </w:p>
    <w:p w14:paraId="2FC725AC" w14:textId="228AC8AB" w:rsidR="00DD0F7A" w:rsidRDefault="00DD0F7A" w:rsidP="007F7F62">
      <w:pPr>
        <w:pStyle w:val="Heading3"/>
        <w:numPr>
          <w:ilvl w:val="2"/>
          <w:numId w:val="2"/>
        </w:numPr>
      </w:pPr>
      <w:proofErr w:type="spellStart"/>
      <w:r>
        <w:t>Kendaraan</w:t>
      </w:r>
      <w:proofErr w:type="spellEnd"/>
      <w:r>
        <w:t xml:space="preserve"> yang boleh masuk hanya Mobil Kecil dan Motor.</w:t>
      </w:r>
    </w:p>
    <w:p w14:paraId="7BECA51D" w14:textId="7AEB63EA" w:rsidR="00DD0F7A" w:rsidRDefault="00DD0F7A" w:rsidP="007F7F62">
      <w:pPr>
        <w:pStyle w:val="Heading3"/>
        <w:numPr>
          <w:ilvl w:val="2"/>
          <w:numId w:val="2"/>
        </w:numPr>
      </w:pPr>
      <w:r>
        <w:t xml:space="preserve">Setiap </w:t>
      </w:r>
      <w:proofErr w:type="spellStart"/>
      <w:r>
        <w:t>kendaraan</w:t>
      </w:r>
      <w:proofErr w:type="spellEnd"/>
      <w:r>
        <w:t xml:space="preserve"> yang masuk di catat Berdasarkan Nomor </w:t>
      </w:r>
      <w:proofErr w:type="spellStart"/>
      <w:r>
        <w:t>Polisi-nya</w:t>
      </w:r>
      <w:proofErr w:type="spellEnd"/>
      <w:r>
        <w:t>.</w:t>
      </w:r>
    </w:p>
    <w:p w14:paraId="12E62565" w14:textId="28AD5CD7" w:rsidR="00105919" w:rsidRDefault="00283319" w:rsidP="007F7F62">
      <w:pPr>
        <w:pStyle w:val="Heading3"/>
      </w:pPr>
      <w:r>
        <w:t>Perh</w:t>
      </w:r>
      <w:r w:rsidRPr="00283319">
        <w:t xml:space="preserve">itungan </w:t>
      </w:r>
      <w:r>
        <w:t xml:space="preserve">biaya </w:t>
      </w:r>
      <w:proofErr w:type="spellStart"/>
      <w:r>
        <w:t>parkir</w:t>
      </w:r>
      <w:proofErr w:type="spellEnd"/>
      <w:r>
        <w:t xml:space="preserve"> adalah </w:t>
      </w:r>
      <w:r w:rsidRPr="00283319">
        <w:t xml:space="preserve">per jam, untuk yang baru masuk </w:t>
      </w:r>
      <w:r>
        <w:t xml:space="preserve">sudah </w:t>
      </w:r>
      <w:r w:rsidRPr="00283319">
        <w:t>di hitung 1 jam</w:t>
      </w:r>
      <w:r>
        <w:t>.</w:t>
      </w:r>
    </w:p>
    <w:p w14:paraId="4834F98D" w14:textId="77777777" w:rsidR="001D5B46" w:rsidRDefault="001D5B46" w:rsidP="007F7F62">
      <w:pPr>
        <w:pStyle w:val="Heading2"/>
        <w:numPr>
          <w:ilvl w:val="0"/>
          <w:numId w:val="0"/>
        </w:numPr>
        <w:ind w:left="360"/>
      </w:pPr>
    </w:p>
    <w:p w14:paraId="28C404D3" w14:textId="71118555" w:rsidR="007F7F62" w:rsidRDefault="007F7F62" w:rsidP="007F7F62">
      <w:pPr>
        <w:pStyle w:val="Heading2"/>
        <w:numPr>
          <w:ilvl w:val="0"/>
          <w:numId w:val="0"/>
        </w:numPr>
        <w:ind w:left="360"/>
      </w:pPr>
      <w:r>
        <w:t>Check-</w:t>
      </w:r>
      <w:r>
        <w:t>out</w:t>
      </w:r>
    </w:p>
    <w:p w14:paraId="69E20AC6" w14:textId="2CCB008D" w:rsidR="007F7F62" w:rsidRDefault="007F7F62" w:rsidP="007F7F62">
      <w:pPr>
        <w:pStyle w:val="Heading3"/>
        <w:numPr>
          <w:ilvl w:val="2"/>
          <w:numId w:val="3"/>
        </w:numPr>
      </w:pPr>
      <w:r>
        <w:t xml:space="preserve">Setiap </w:t>
      </w:r>
      <w:proofErr w:type="spellStart"/>
      <w:r>
        <w:t>kendaraan</w:t>
      </w:r>
      <w:proofErr w:type="spellEnd"/>
      <w:r>
        <w:t xml:space="preserve"> yang sudah checkout lot tersebut </w:t>
      </w:r>
      <w:proofErr w:type="spellStart"/>
      <w:r>
        <w:t>akan</w:t>
      </w:r>
      <w:proofErr w:type="spellEnd"/>
      <w:r>
        <w:t xml:space="preserve"> available dan bisa di gunakan oleh orang lain</w:t>
      </w:r>
      <w:r>
        <w:t>.</w:t>
      </w:r>
    </w:p>
    <w:p w14:paraId="74F18894" w14:textId="77777777" w:rsidR="001D5B46" w:rsidRDefault="001D5B46" w:rsidP="00DD0F7A">
      <w:pPr>
        <w:pStyle w:val="Heading2"/>
        <w:numPr>
          <w:ilvl w:val="0"/>
          <w:numId w:val="0"/>
        </w:numPr>
        <w:ind w:left="360"/>
      </w:pPr>
    </w:p>
    <w:p w14:paraId="66B60405" w14:textId="1C2FE85A" w:rsidR="00DD0F7A" w:rsidRDefault="00DD0F7A" w:rsidP="00DD0F7A">
      <w:pPr>
        <w:pStyle w:val="Heading2"/>
        <w:numPr>
          <w:ilvl w:val="0"/>
          <w:numId w:val="0"/>
        </w:numPr>
        <w:ind w:left="360"/>
      </w:pPr>
      <w:r>
        <w:t>Report</w:t>
      </w:r>
    </w:p>
    <w:p w14:paraId="5A70A01A" w14:textId="09CC7AB0" w:rsidR="00B10AA0" w:rsidRDefault="00B10AA0" w:rsidP="00DD0F7A">
      <w:pPr>
        <w:pStyle w:val="Heading3"/>
        <w:numPr>
          <w:ilvl w:val="2"/>
          <w:numId w:val="4"/>
        </w:numPr>
      </w:pPr>
      <w:r>
        <w:t xml:space="preserve">Dibutuhkan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lot yang terisi.</w:t>
      </w:r>
    </w:p>
    <w:p w14:paraId="256B76D9" w14:textId="580D1ADD" w:rsidR="00B10AA0" w:rsidRDefault="00B10AA0" w:rsidP="00B10AA0">
      <w:pPr>
        <w:pStyle w:val="Heading3"/>
        <w:numPr>
          <w:ilvl w:val="2"/>
          <w:numId w:val="2"/>
        </w:numPr>
      </w:pPr>
      <w:r>
        <w:t xml:space="preserve">Dibutuhkan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lot yang </w:t>
      </w:r>
      <w:r>
        <w:t>tersedia.</w:t>
      </w:r>
    </w:p>
    <w:p w14:paraId="27DEAAA9" w14:textId="0F4BA288" w:rsidR="00B10AA0" w:rsidRDefault="00B10AA0" w:rsidP="00DD0F7A">
      <w:pPr>
        <w:pStyle w:val="Heading3"/>
        <w:numPr>
          <w:ilvl w:val="2"/>
          <w:numId w:val="4"/>
        </w:numPr>
      </w:pPr>
      <w:r>
        <w:t xml:space="preserve">Dibutuhkan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nomor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dan </w:t>
      </w:r>
      <w:proofErr w:type="spellStart"/>
      <w:r>
        <w:t>genap</w:t>
      </w:r>
      <w:proofErr w:type="spellEnd"/>
      <w:r>
        <w:t>.</w:t>
      </w:r>
    </w:p>
    <w:p w14:paraId="63A6FCBE" w14:textId="43CE9AD0" w:rsidR="00B10AA0" w:rsidRDefault="00B10AA0" w:rsidP="00B10AA0">
      <w:pPr>
        <w:pStyle w:val="Heading3"/>
        <w:numPr>
          <w:ilvl w:val="2"/>
          <w:numId w:val="2"/>
        </w:numPr>
      </w:pPr>
      <w:r>
        <w:t xml:space="preserve">Dibutuhkan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>.</w:t>
      </w:r>
    </w:p>
    <w:p w14:paraId="25707398" w14:textId="4CAAE9E4" w:rsidR="00E96F8B" w:rsidRDefault="00B10AA0" w:rsidP="00E96F8B">
      <w:pPr>
        <w:pStyle w:val="Heading3"/>
        <w:numPr>
          <w:ilvl w:val="2"/>
          <w:numId w:val="2"/>
        </w:numPr>
      </w:pPr>
      <w:r>
        <w:t xml:space="preserve">Dibutuhkan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r>
        <w:t xml:space="preserve">warna </w:t>
      </w:r>
      <w:proofErr w:type="spellStart"/>
      <w:r>
        <w:t>kendaraan</w:t>
      </w:r>
      <w:proofErr w:type="spellEnd"/>
      <w:r w:rsidR="00E96F8B">
        <w:t>.</w:t>
      </w:r>
    </w:p>
    <w:p w14:paraId="7F1A5883" w14:textId="77777777" w:rsidR="00E96F8B" w:rsidRDefault="00E96F8B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>
        <w:br w:type="page"/>
      </w:r>
    </w:p>
    <w:p w14:paraId="3E8DF327" w14:textId="67959489" w:rsidR="00DD0F7A" w:rsidRDefault="00E96F8B" w:rsidP="00E96F8B">
      <w:pPr>
        <w:pStyle w:val="Heading1"/>
      </w:pPr>
      <w:r>
        <w:lastRenderedPageBreak/>
        <w:t>Output Example</w:t>
      </w:r>
    </w:p>
    <w:p w14:paraId="2D14CD79" w14:textId="22B58F0C" w:rsidR="00E96F8B" w:rsidRDefault="00E96F8B" w:rsidP="00E96F8B">
      <w:proofErr w:type="spellStart"/>
      <w:r>
        <w:t>Misalkan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lot yang tersedia 6, setiap </w:t>
      </w:r>
      <w:proofErr w:type="spellStart"/>
      <w:r>
        <w:t>kendaraan</w:t>
      </w:r>
      <w:proofErr w:type="spellEnd"/>
      <w:r>
        <w:t xml:space="preserve"> yang masuk otomatis masuk </w:t>
      </w:r>
      <w:proofErr w:type="spellStart"/>
      <w:r>
        <w:t>sekuensial</w:t>
      </w:r>
      <w:proofErr w:type="spellEnd"/>
      <w:r>
        <w:t xml:space="preserve"> seperti contoh di bawah.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exit adalah untuk keluar </w:t>
      </w:r>
      <w:proofErr w:type="spellStart"/>
      <w:r>
        <w:t>dari</w:t>
      </w:r>
      <w:proofErr w:type="spellEnd"/>
      <w:r>
        <w:t xml:space="preserve"> program.</w:t>
      </w:r>
    </w:p>
    <w:p w14:paraId="2A3D8040" w14:textId="77777777" w:rsidR="00E96F8B" w:rsidRDefault="00E96F8B" w:rsidP="00E96F8B"/>
    <w:p w14:paraId="0616C4CE" w14:textId="0B49E64D" w:rsidR="00E96F8B" w:rsidRDefault="00E96F8B" w:rsidP="00E96F8B">
      <w:r>
        <w:t xml:space="preserve">$ </w:t>
      </w:r>
      <w:proofErr w:type="spellStart"/>
      <w:r>
        <w:t>create_parking_lot</w:t>
      </w:r>
      <w:proofErr w:type="spellEnd"/>
      <w:r>
        <w:t xml:space="preserve"> 6</w:t>
      </w:r>
    </w:p>
    <w:p w14:paraId="3288D4B3" w14:textId="77777777" w:rsidR="00E96F8B" w:rsidRDefault="00E96F8B" w:rsidP="00E96F8B">
      <w:r>
        <w:t>Created a parking lot with 6 slots</w:t>
      </w:r>
    </w:p>
    <w:p w14:paraId="4654A3E7" w14:textId="77777777" w:rsidR="00E96F8B" w:rsidRDefault="00E96F8B" w:rsidP="00E96F8B"/>
    <w:p w14:paraId="3820BCB2" w14:textId="639E6A9D" w:rsidR="00E96F8B" w:rsidRDefault="00E96F8B" w:rsidP="00E96F8B">
      <w:r>
        <w:t xml:space="preserve">$ park B-1234-XYZ </w:t>
      </w:r>
      <w:proofErr w:type="spellStart"/>
      <w:r>
        <w:t>Putih</w:t>
      </w:r>
      <w:proofErr w:type="spellEnd"/>
      <w:r w:rsidR="003D351A">
        <w:t xml:space="preserve"> Mobil</w:t>
      </w:r>
    </w:p>
    <w:p w14:paraId="5AF3C218" w14:textId="77777777" w:rsidR="00E96F8B" w:rsidRDefault="00E96F8B" w:rsidP="00E96F8B">
      <w:r>
        <w:t>Allocated slot number: 1</w:t>
      </w:r>
    </w:p>
    <w:p w14:paraId="5469ECDB" w14:textId="77777777" w:rsidR="00E96F8B" w:rsidRDefault="00E96F8B" w:rsidP="00E96F8B"/>
    <w:p w14:paraId="7EB07B1A" w14:textId="0DE32387" w:rsidR="00E96F8B" w:rsidRDefault="00E96F8B" w:rsidP="00E96F8B">
      <w:r>
        <w:t xml:space="preserve">$ park B-9999-XYZ </w:t>
      </w:r>
      <w:proofErr w:type="spellStart"/>
      <w:r>
        <w:t>Putih</w:t>
      </w:r>
      <w:proofErr w:type="spellEnd"/>
      <w:r w:rsidR="003D351A">
        <w:t xml:space="preserve"> Motor</w:t>
      </w:r>
    </w:p>
    <w:p w14:paraId="536F83B7" w14:textId="77777777" w:rsidR="00E96F8B" w:rsidRDefault="00E96F8B" w:rsidP="00E96F8B">
      <w:r>
        <w:t>Allocated slot number: 2</w:t>
      </w:r>
    </w:p>
    <w:p w14:paraId="781CD347" w14:textId="77777777" w:rsidR="00E96F8B" w:rsidRDefault="00E96F8B" w:rsidP="00E96F8B"/>
    <w:p w14:paraId="04E235CB" w14:textId="4E35E55A" w:rsidR="00E96F8B" w:rsidRDefault="00E96F8B" w:rsidP="00E96F8B">
      <w:r>
        <w:t xml:space="preserve">$ park D-0001-HIJ </w:t>
      </w:r>
      <w:proofErr w:type="spellStart"/>
      <w:r>
        <w:t>Hitam</w:t>
      </w:r>
      <w:proofErr w:type="spellEnd"/>
      <w:r w:rsidR="003D351A">
        <w:t xml:space="preserve"> Mobil</w:t>
      </w:r>
    </w:p>
    <w:p w14:paraId="75366EE8" w14:textId="77777777" w:rsidR="00E96F8B" w:rsidRDefault="00E96F8B" w:rsidP="00E96F8B">
      <w:r>
        <w:t>Allocated slot number: 3</w:t>
      </w:r>
    </w:p>
    <w:p w14:paraId="4449A308" w14:textId="77777777" w:rsidR="00E96F8B" w:rsidRDefault="00E96F8B" w:rsidP="00E96F8B"/>
    <w:p w14:paraId="58004159" w14:textId="3B1BF56E" w:rsidR="00E96F8B" w:rsidRDefault="00E96F8B" w:rsidP="00E96F8B">
      <w:r>
        <w:t>$ park B-7777-DEF Red</w:t>
      </w:r>
      <w:r w:rsidR="003D351A">
        <w:t xml:space="preserve"> Mobil</w:t>
      </w:r>
    </w:p>
    <w:p w14:paraId="1CD7CC33" w14:textId="77777777" w:rsidR="00E96F8B" w:rsidRDefault="00E96F8B" w:rsidP="00E96F8B">
      <w:r>
        <w:t>Allocated slot number: 4</w:t>
      </w:r>
    </w:p>
    <w:p w14:paraId="1DC18457" w14:textId="77777777" w:rsidR="00E96F8B" w:rsidRDefault="00E96F8B" w:rsidP="00E96F8B"/>
    <w:p w14:paraId="23FEBFD8" w14:textId="6337F867" w:rsidR="00E96F8B" w:rsidRDefault="00E96F8B" w:rsidP="00E96F8B">
      <w:r>
        <w:t xml:space="preserve">$ park B-2701-XXX </w:t>
      </w:r>
      <w:proofErr w:type="spellStart"/>
      <w:r>
        <w:t>Biru</w:t>
      </w:r>
      <w:proofErr w:type="spellEnd"/>
      <w:r w:rsidR="003D351A">
        <w:t xml:space="preserve"> </w:t>
      </w:r>
      <w:r w:rsidR="003D351A">
        <w:t>Mobil</w:t>
      </w:r>
    </w:p>
    <w:p w14:paraId="7F128AD2" w14:textId="77777777" w:rsidR="00E96F8B" w:rsidRDefault="00E96F8B" w:rsidP="00E96F8B">
      <w:r>
        <w:t>Allocated slot number: 5</w:t>
      </w:r>
    </w:p>
    <w:p w14:paraId="056493D4" w14:textId="77777777" w:rsidR="00E96F8B" w:rsidRDefault="00E96F8B" w:rsidP="00E96F8B"/>
    <w:p w14:paraId="7E87D11A" w14:textId="4670657A" w:rsidR="00E96F8B" w:rsidRDefault="00E96F8B" w:rsidP="00E96F8B">
      <w:r>
        <w:t xml:space="preserve">$ park B-3141-ZZZ </w:t>
      </w:r>
      <w:proofErr w:type="spellStart"/>
      <w:r>
        <w:t>Hitam</w:t>
      </w:r>
      <w:proofErr w:type="spellEnd"/>
      <w:r w:rsidR="003D351A">
        <w:t xml:space="preserve"> Motor</w:t>
      </w:r>
    </w:p>
    <w:p w14:paraId="3B6DCF47" w14:textId="77777777" w:rsidR="00E96F8B" w:rsidRDefault="00E96F8B" w:rsidP="00E96F8B">
      <w:r>
        <w:t>Allocated slot number: 6</w:t>
      </w:r>
    </w:p>
    <w:p w14:paraId="7EB5A1F1" w14:textId="77777777" w:rsidR="00E96F8B" w:rsidRDefault="00E96F8B" w:rsidP="00E96F8B"/>
    <w:p w14:paraId="1912A1E0" w14:textId="77777777" w:rsidR="00E96F8B" w:rsidRDefault="00E96F8B" w:rsidP="00E96F8B">
      <w:r>
        <w:t>$ leave 4</w:t>
      </w:r>
    </w:p>
    <w:p w14:paraId="7AD8C3A5" w14:textId="77777777" w:rsidR="00E96F8B" w:rsidRDefault="00E96F8B" w:rsidP="00E96F8B">
      <w:r>
        <w:t>Slot number 4 is free</w:t>
      </w:r>
    </w:p>
    <w:p w14:paraId="68D696C3" w14:textId="146DD645" w:rsidR="00E96F8B" w:rsidRDefault="00E96F8B" w:rsidP="00E96F8B"/>
    <w:p w14:paraId="54C1BF53" w14:textId="27D5BE14" w:rsidR="00E96F8B" w:rsidRDefault="00E96F8B" w:rsidP="00E96F8B"/>
    <w:p w14:paraId="4DE9C075" w14:textId="77777777" w:rsidR="00E96F8B" w:rsidRDefault="00E96F8B" w:rsidP="00E96F8B"/>
    <w:p w14:paraId="0B62A091" w14:textId="77777777" w:rsidR="00E96F8B" w:rsidRDefault="00E96F8B" w:rsidP="00E96F8B">
      <w:r>
        <w:lastRenderedPageBreak/>
        <w:t>$ status</w:t>
      </w:r>
    </w:p>
    <w:p w14:paraId="61B69977" w14:textId="2B65A4F8" w:rsidR="00E96F8B" w:rsidRDefault="00E96F8B" w:rsidP="00E96F8B">
      <w:r>
        <w:t xml:space="preserve">Slot </w:t>
      </w:r>
      <w:r>
        <w:tab/>
        <w:t xml:space="preserve">No. </w:t>
      </w:r>
      <w:r>
        <w:tab/>
      </w:r>
      <w:r>
        <w:tab/>
      </w:r>
      <w:r w:rsidR="003D351A">
        <w:t>Type</w:t>
      </w:r>
      <w:r>
        <w:tab/>
        <w:t xml:space="preserve">Registration No </w:t>
      </w:r>
      <w:proofErr w:type="spellStart"/>
      <w:r>
        <w:t>Colour</w:t>
      </w:r>
      <w:proofErr w:type="spellEnd"/>
    </w:p>
    <w:p w14:paraId="352A4C50" w14:textId="784AEED9" w:rsidR="00E96F8B" w:rsidRDefault="00E96F8B" w:rsidP="00E96F8B">
      <w:r>
        <w:t xml:space="preserve">1 </w:t>
      </w:r>
      <w:r>
        <w:tab/>
      </w:r>
      <w:r>
        <w:tab/>
        <w:t>B-1234-XYZ</w:t>
      </w:r>
      <w:r>
        <w:tab/>
      </w:r>
      <w:r w:rsidR="003D351A">
        <w:t>Mobil</w:t>
      </w:r>
      <w:r>
        <w:tab/>
      </w:r>
      <w:proofErr w:type="spellStart"/>
      <w:r>
        <w:t>Putih</w:t>
      </w:r>
      <w:proofErr w:type="spellEnd"/>
    </w:p>
    <w:p w14:paraId="32BE69FC" w14:textId="2EC5E0B9" w:rsidR="00E96F8B" w:rsidRDefault="00E96F8B" w:rsidP="00E96F8B">
      <w:r>
        <w:t xml:space="preserve">2 </w:t>
      </w:r>
      <w:r>
        <w:tab/>
      </w:r>
      <w:r>
        <w:tab/>
        <w:t>B-9999-XYZ</w:t>
      </w:r>
      <w:r>
        <w:tab/>
      </w:r>
      <w:r w:rsidR="003D351A">
        <w:t>Motor</w:t>
      </w:r>
      <w:r>
        <w:tab/>
      </w:r>
      <w:proofErr w:type="spellStart"/>
      <w:r>
        <w:t>Putih</w:t>
      </w:r>
      <w:proofErr w:type="spellEnd"/>
    </w:p>
    <w:p w14:paraId="4DF4C8FB" w14:textId="21E42EA7" w:rsidR="00E96F8B" w:rsidRDefault="00E96F8B" w:rsidP="00E96F8B">
      <w:r>
        <w:t xml:space="preserve">3 </w:t>
      </w:r>
      <w:r>
        <w:tab/>
      </w:r>
      <w:r>
        <w:tab/>
        <w:t xml:space="preserve">D-0001-HIJ </w:t>
      </w:r>
      <w:r>
        <w:tab/>
      </w:r>
      <w:r w:rsidR="003D351A">
        <w:t>Mobil</w:t>
      </w:r>
      <w:r>
        <w:tab/>
      </w:r>
      <w:proofErr w:type="spellStart"/>
      <w:r>
        <w:t>Hitam</w:t>
      </w:r>
      <w:proofErr w:type="spellEnd"/>
    </w:p>
    <w:p w14:paraId="42CF1642" w14:textId="2A67162D" w:rsidR="00E96F8B" w:rsidRDefault="00E96F8B" w:rsidP="00E96F8B">
      <w:r>
        <w:t xml:space="preserve">5 </w:t>
      </w:r>
      <w:r>
        <w:tab/>
      </w:r>
      <w:r>
        <w:tab/>
        <w:t xml:space="preserve">B-2701-XXX </w:t>
      </w:r>
      <w:r>
        <w:tab/>
      </w:r>
      <w:r w:rsidR="003D351A">
        <w:t>Mobil</w:t>
      </w:r>
      <w:r>
        <w:tab/>
      </w:r>
      <w:proofErr w:type="spellStart"/>
      <w:r>
        <w:t>Biru</w:t>
      </w:r>
      <w:proofErr w:type="spellEnd"/>
    </w:p>
    <w:p w14:paraId="1D95A9FC" w14:textId="5BA83A67" w:rsidR="00E96F8B" w:rsidRDefault="00E96F8B" w:rsidP="00E96F8B">
      <w:r>
        <w:t xml:space="preserve">6 </w:t>
      </w:r>
      <w:r>
        <w:tab/>
      </w:r>
      <w:r>
        <w:tab/>
        <w:t xml:space="preserve">B-3141-ZZZ </w:t>
      </w:r>
      <w:r>
        <w:tab/>
      </w:r>
      <w:r w:rsidR="003D351A">
        <w:t>Motor</w:t>
      </w:r>
      <w:r>
        <w:tab/>
      </w:r>
      <w:proofErr w:type="spellStart"/>
      <w:r>
        <w:t>Hitam</w:t>
      </w:r>
      <w:proofErr w:type="spellEnd"/>
    </w:p>
    <w:p w14:paraId="11A6F161" w14:textId="77777777" w:rsidR="00E96F8B" w:rsidRDefault="00E96F8B" w:rsidP="00E96F8B"/>
    <w:p w14:paraId="4C86DEFE" w14:textId="59AB09D1" w:rsidR="00E96F8B" w:rsidRDefault="00E96F8B" w:rsidP="00E96F8B">
      <w:r>
        <w:t xml:space="preserve">$ park B-333-SSS </w:t>
      </w:r>
      <w:proofErr w:type="spellStart"/>
      <w:r>
        <w:t>Putih</w:t>
      </w:r>
      <w:proofErr w:type="spellEnd"/>
      <w:r w:rsidR="003D351A">
        <w:t xml:space="preserve"> Mobil</w:t>
      </w:r>
    </w:p>
    <w:p w14:paraId="6D259E6C" w14:textId="77777777" w:rsidR="00E96F8B" w:rsidRDefault="00E96F8B" w:rsidP="00E96F8B">
      <w:r>
        <w:t>Allocated slot number: 4</w:t>
      </w:r>
    </w:p>
    <w:p w14:paraId="573B8181" w14:textId="77777777" w:rsidR="00E96F8B" w:rsidRDefault="00E96F8B" w:rsidP="00E96F8B"/>
    <w:p w14:paraId="20E41DD6" w14:textId="7DF90833" w:rsidR="00E96F8B" w:rsidRDefault="00E96F8B" w:rsidP="00E96F8B">
      <w:r>
        <w:t xml:space="preserve">$ park A-1212-GGG </w:t>
      </w:r>
      <w:proofErr w:type="spellStart"/>
      <w:r>
        <w:t>Putih</w:t>
      </w:r>
      <w:proofErr w:type="spellEnd"/>
      <w:r w:rsidR="003D351A">
        <w:t xml:space="preserve"> Mobil</w:t>
      </w:r>
    </w:p>
    <w:p w14:paraId="6A596AC3" w14:textId="77777777" w:rsidR="00E96F8B" w:rsidRDefault="00E96F8B" w:rsidP="00E96F8B">
      <w:r>
        <w:t>Sorry, parking lot is full</w:t>
      </w:r>
    </w:p>
    <w:p w14:paraId="2F5AAD4C" w14:textId="77777777" w:rsidR="003D351A" w:rsidRDefault="003D351A" w:rsidP="00E96F8B"/>
    <w:p w14:paraId="21C3AF35" w14:textId="4E064194" w:rsidR="00E96F8B" w:rsidRDefault="003D351A" w:rsidP="00E96F8B">
      <w:r>
        <w:t xml:space="preserve">$ </w:t>
      </w:r>
      <w:proofErr w:type="spellStart"/>
      <w:r>
        <w:t>type_of_</w:t>
      </w:r>
      <w:r>
        <w:t>vehicles</w:t>
      </w:r>
      <w:proofErr w:type="spellEnd"/>
      <w:r>
        <w:t xml:space="preserve"> Motor</w:t>
      </w:r>
    </w:p>
    <w:p w14:paraId="17E2AD28" w14:textId="6E19A4DB" w:rsidR="003D351A" w:rsidRDefault="003D351A" w:rsidP="003D351A">
      <w:r>
        <w:t>2</w:t>
      </w:r>
    </w:p>
    <w:p w14:paraId="1F8FA449" w14:textId="77777777" w:rsidR="003D351A" w:rsidRDefault="003D351A" w:rsidP="003D351A"/>
    <w:p w14:paraId="069CB286" w14:textId="38654187" w:rsidR="003D351A" w:rsidRDefault="003D351A" w:rsidP="003D351A">
      <w:r>
        <w:t xml:space="preserve">$ </w:t>
      </w:r>
      <w:proofErr w:type="spellStart"/>
      <w:r>
        <w:t>type_of_vehicles</w:t>
      </w:r>
      <w:proofErr w:type="spellEnd"/>
      <w:r>
        <w:t xml:space="preserve"> Mo</w:t>
      </w:r>
      <w:r>
        <w:t>bil</w:t>
      </w:r>
    </w:p>
    <w:p w14:paraId="0DC77878" w14:textId="26AB8E3B" w:rsidR="003D351A" w:rsidRDefault="003D351A" w:rsidP="003D351A">
      <w:r>
        <w:t>4</w:t>
      </w:r>
    </w:p>
    <w:p w14:paraId="1E7C3345" w14:textId="77777777" w:rsidR="003D351A" w:rsidRDefault="003D351A" w:rsidP="003D351A"/>
    <w:p w14:paraId="0361BABF" w14:textId="13645877" w:rsidR="00E96F8B" w:rsidRDefault="00E96F8B" w:rsidP="00E96F8B">
      <w:r>
        <w:t xml:space="preserve">$ </w:t>
      </w:r>
      <w:proofErr w:type="spellStart"/>
      <w:r>
        <w:t>registration_numbers_for_</w:t>
      </w:r>
      <w:r w:rsidR="003D351A">
        <w:t>vehicles</w:t>
      </w:r>
      <w:r>
        <w:t>_with_</w:t>
      </w:r>
      <w:r>
        <w:t>ood_plate</w:t>
      </w:r>
      <w:proofErr w:type="spellEnd"/>
    </w:p>
    <w:p w14:paraId="17C17BB4" w14:textId="0EE32901" w:rsidR="00E96F8B" w:rsidRDefault="00E96F8B" w:rsidP="00E96F8B">
      <w:r>
        <w:t>B-9999-XYZ</w:t>
      </w:r>
      <w:r>
        <w:t xml:space="preserve">, </w:t>
      </w:r>
      <w:r>
        <w:t>D-0001-HIJ</w:t>
      </w:r>
      <w:r>
        <w:t xml:space="preserve">, </w:t>
      </w:r>
      <w:r>
        <w:t>B-2701-XXX</w:t>
      </w:r>
    </w:p>
    <w:p w14:paraId="2EDEFD60" w14:textId="77777777" w:rsidR="00E96F8B" w:rsidRDefault="00E96F8B" w:rsidP="00E96F8B"/>
    <w:p w14:paraId="67BEB2D9" w14:textId="74950CE5" w:rsidR="00E96F8B" w:rsidRDefault="00E96F8B" w:rsidP="00E96F8B">
      <w:r>
        <w:t xml:space="preserve">$ </w:t>
      </w:r>
      <w:proofErr w:type="spellStart"/>
      <w:r>
        <w:t>registration_numbers_for_</w:t>
      </w:r>
      <w:r w:rsidR="003D351A">
        <w:t>vehicles</w:t>
      </w:r>
      <w:r>
        <w:t>_with_</w:t>
      </w:r>
      <w:r>
        <w:t>event</w:t>
      </w:r>
      <w:r>
        <w:t>_plate</w:t>
      </w:r>
      <w:proofErr w:type="spellEnd"/>
    </w:p>
    <w:p w14:paraId="17E282C0" w14:textId="17065F42" w:rsidR="00E96F8B" w:rsidRDefault="00E96F8B" w:rsidP="00E96F8B">
      <w:r>
        <w:t>B-1234-XYZ</w:t>
      </w:r>
      <w:r>
        <w:t xml:space="preserve">, </w:t>
      </w:r>
      <w:r>
        <w:t>B-3141-ZZZ</w:t>
      </w:r>
    </w:p>
    <w:p w14:paraId="21A0328F" w14:textId="77777777" w:rsidR="00E96F8B" w:rsidRDefault="00E96F8B" w:rsidP="00E96F8B"/>
    <w:p w14:paraId="5745E72F" w14:textId="09851E3C" w:rsidR="00E96F8B" w:rsidRDefault="00E96F8B" w:rsidP="00E96F8B">
      <w:r>
        <w:t xml:space="preserve">$ </w:t>
      </w:r>
      <w:proofErr w:type="spellStart"/>
      <w:r>
        <w:t>registration_numbers_for_</w:t>
      </w:r>
      <w:r w:rsidR="003D351A">
        <w:t>vehicles</w:t>
      </w:r>
      <w:r>
        <w:t>_with_colour</w:t>
      </w:r>
      <w:proofErr w:type="spellEnd"/>
      <w:r>
        <w:t xml:space="preserve"> </w:t>
      </w:r>
      <w:proofErr w:type="spellStart"/>
      <w:r>
        <w:t>Putih</w:t>
      </w:r>
      <w:proofErr w:type="spellEnd"/>
    </w:p>
    <w:p w14:paraId="2FC2DFF3" w14:textId="77777777" w:rsidR="00E96F8B" w:rsidRDefault="00E96F8B" w:rsidP="00E96F8B">
      <w:r>
        <w:t>B-1234-XYZ, B-9999-XYZ, B-333-SSS</w:t>
      </w:r>
    </w:p>
    <w:p w14:paraId="62163A01" w14:textId="77777777" w:rsidR="00E96F8B" w:rsidRDefault="00E96F8B" w:rsidP="00E96F8B"/>
    <w:p w14:paraId="09BC1235" w14:textId="4F532E4C" w:rsidR="00E96F8B" w:rsidRDefault="00E96F8B" w:rsidP="00E96F8B">
      <w:r>
        <w:t xml:space="preserve">$ </w:t>
      </w:r>
      <w:proofErr w:type="spellStart"/>
      <w:r>
        <w:t>slot_numbers_for_</w:t>
      </w:r>
      <w:r w:rsidR="003D351A">
        <w:t>vehicles</w:t>
      </w:r>
      <w:r>
        <w:t>_with_colour</w:t>
      </w:r>
      <w:proofErr w:type="spellEnd"/>
      <w:r>
        <w:t xml:space="preserve"> </w:t>
      </w:r>
      <w:proofErr w:type="spellStart"/>
      <w:r>
        <w:t>Putih</w:t>
      </w:r>
      <w:proofErr w:type="spellEnd"/>
    </w:p>
    <w:p w14:paraId="0F132691" w14:textId="77777777" w:rsidR="00E96F8B" w:rsidRDefault="00E96F8B" w:rsidP="00E96F8B">
      <w:r>
        <w:t>1, 2, 4</w:t>
      </w:r>
    </w:p>
    <w:p w14:paraId="6CBB3BB3" w14:textId="77777777" w:rsidR="00E96F8B" w:rsidRDefault="00E96F8B" w:rsidP="00E96F8B"/>
    <w:p w14:paraId="65EE369D" w14:textId="77777777" w:rsidR="00E96F8B" w:rsidRDefault="00E96F8B" w:rsidP="00E96F8B">
      <w:r>
        <w:t xml:space="preserve">$ </w:t>
      </w:r>
      <w:proofErr w:type="spellStart"/>
      <w:r>
        <w:t>slot_number_for_registration_number</w:t>
      </w:r>
      <w:proofErr w:type="spellEnd"/>
      <w:r>
        <w:t xml:space="preserve"> B-3141-ZZZ</w:t>
      </w:r>
    </w:p>
    <w:p w14:paraId="7EB21726" w14:textId="77777777" w:rsidR="00E96F8B" w:rsidRDefault="00E96F8B" w:rsidP="00E96F8B">
      <w:r>
        <w:t>6</w:t>
      </w:r>
    </w:p>
    <w:p w14:paraId="112EFF26" w14:textId="77777777" w:rsidR="00E96F8B" w:rsidRDefault="00E96F8B" w:rsidP="00E96F8B"/>
    <w:p w14:paraId="52FF0F79" w14:textId="77777777" w:rsidR="00E96F8B" w:rsidRDefault="00E96F8B" w:rsidP="00E96F8B">
      <w:r>
        <w:t xml:space="preserve">$ </w:t>
      </w:r>
      <w:proofErr w:type="spellStart"/>
      <w:r>
        <w:t>slot_number_for_registration_number</w:t>
      </w:r>
      <w:proofErr w:type="spellEnd"/>
      <w:r>
        <w:t xml:space="preserve"> Z-1111-AAA</w:t>
      </w:r>
    </w:p>
    <w:p w14:paraId="1E01776A" w14:textId="77777777" w:rsidR="00E96F8B" w:rsidRDefault="00E96F8B" w:rsidP="00E96F8B">
      <w:r>
        <w:t>Not found</w:t>
      </w:r>
    </w:p>
    <w:p w14:paraId="394EEAE9" w14:textId="77777777" w:rsidR="00E96F8B" w:rsidRDefault="00E96F8B" w:rsidP="00E96F8B"/>
    <w:p w14:paraId="70702B13" w14:textId="2396B879" w:rsidR="00E96F8B" w:rsidRDefault="00E96F8B" w:rsidP="00E96F8B">
      <w:r>
        <w:t>$ exit</w:t>
      </w:r>
    </w:p>
    <w:sectPr w:rsidR="00E96F8B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38AD9" w14:textId="77777777" w:rsidR="005F749C" w:rsidRDefault="005F749C">
      <w:pPr>
        <w:spacing w:after="0" w:line="240" w:lineRule="auto"/>
      </w:pPr>
      <w:r>
        <w:separator/>
      </w:r>
    </w:p>
    <w:p w14:paraId="0982A670" w14:textId="77777777" w:rsidR="005F749C" w:rsidRDefault="005F749C"/>
  </w:endnote>
  <w:endnote w:type="continuationSeparator" w:id="0">
    <w:p w14:paraId="1D41E8B0" w14:textId="77777777" w:rsidR="005F749C" w:rsidRDefault="005F749C">
      <w:pPr>
        <w:spacing w:after="0" w:line="240" w:lineRule="auto"/>
      </w:pPr>
      <w:r>
        <w:continuationSeparator/>
      </w:r>
    </w:p>
    <w:p w14:paraId="04886F33" w14:textId="77777777" w:rsidR="005F749C" w:rsidRDefault="005F74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F53A1" w14:textId="77777777" w:rsidR="00105919" w:rsidRDefault="00A579B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B2986" w14:textId="77777777" w:rsidR="005F749C" w:rsidRDefault="005F749C">
      <w:pPr>
        <w:spacing w:after="0" w:line="240" w:lineRule="auto"/>
      </w:pPr>
      <w:r>
        <w:separator/>
      </w:r>
    </w:p>
    <w:p w14:paraId="69E4C6EE" w14:textId="77777777" w:rsidR="005F749C" w:rsidRDefault="005F749C"/>
  </w:footnote>
  <w:footnote w:type="continuationSeparator" w:id="0">
    <w:p w14:paraId="75AD53AA" w14:textId="77777777" w:rsidR="005F749C" w:rsidRDefault="005F749C">
      <w:pPr>
        <w:spacing w:after="0" w:line="240" w:lineRule="auto"/>
      </w:pPr>
      <w:r>
        <w:continuationSeparator/>
      </w:r>
    </w:p>
    <w:p w14:paraId="156FA323" w14:textId="77777777" w:rsidR="005F749C" w:rsidRDefault="005F749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A53"/>
    <w:rsid w:val="00040E5F"/>
    <w:rsid w:val="00087743"/>
    <w:rsid w:val="00105919"/>
    <w:rsid w:val="00181C91"/>
    <w:rsid w:val="001D49D8"/>
    <w:rsid w:val="001D5B46"/>
    <w:rsid w:val="00283319"/>
    <w:rsid w:val="002964E6"/>
    <w:rsid w:val="00320B39"/>
    <w:rsid w:val="0036247F"/>
    <w:rsid w:val="003D351A"/>
    <w:rsid w:val="005F749C"/>
    <w:rsid w:val="006376F6"/>
    <w:rsid w:val="006B2803"/>
    <w:rsid w:val="007C0876"/>
    <w:rsid w:val="007F7F62"/>
    <w:rsid w:val="009E2953"/>
    <w:rsid w:val="00A439FF"/>
    <w:rsid w:val="00A579B0"/>
    <w:rsid w:val="00A86611"/>
    <w:rsid w:val="00AA09D6"/>
    <w:rsid w:val="00B10AA0"/>
    <w:rsid w:val="00B62617"/>
    <w:rsid w:val="00D8029D"/>
    <w:rsid w:val="00DD0F7A"/>
    <w:rsid w:val="00E30EE1"/>
    <w:rsid w:val="00E96F8B"/>
    <w:rsid w:val="00EF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2B8EF"/>
  <w15:chartTrackingRefBased/>
  <w15:docId w15:val="{F70D4EFC-A5E4-5842-B756-E34EA9CC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dry%20Kurniawan\Documents\%7b352425FD-1F52-7B41-8131-EA48151B6DFA%7dtf50002044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{352425FD-1F52-7B41-8131-EA48151B6DFA}tf50002044.dotx</Template>
  <TotalTime>44</TotalTime>
  <Pages>4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Hendry Kurniawan</dc:creator>
  <cp:keywords/>
  <dc:description/>
  <cp:lastModifiedBy>Hendry Kurniawan (AP)</cp:lastModifiedBy>
  <cp:revision>6</cp:revision>
  <dcterms:created xsi:type="dcterms:W3CDTF">2021-12-23T02:40:00Z</dcterms:created>
  <dcterms:modified xsi:type="dcterms:W3CDTF">2021-12-23T03:28:00Z</dcterms:modified>
</cp:coreProperties>
</file>